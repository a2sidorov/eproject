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1D" w:rsidRDefault="00EB3F1D">
      <w:pPr>
        <w:rPr>
          <w:lang w:val="en-US"/>
        </w:rPr>
      </w:pPr>
      <w:r>
        <w:rPr>
          <w:lang w:val="en-US"/>
        </w:rPr>
        <w:t>Requirements to the technical document(first 13</w:t>
      </w:r>
      <w:bookmarkStart w:id="0" w:name="_GoBack"/>
      <w:bookmarkEnd w:id="0"/>
      <w:r>
        <w:rPr>
          <w:lang w:val="en-US"/>
        </w:rPr>
        <w:t xml:space="preserve"> are mandatory):</w:t>
      </w:r>
    </w:p>
    <w:p w:rsidR="00EB3F1D" w:rsidRDefault="00EB3F1D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must be written in </w:t>
      </w:r>
      <w:r w:rsidRPr="00062544">
        <w:rPr>
          <w:b/>
          <w:lang w:val="en-US"/>
        </w:rPr>
        <w:t>English</w:t>
      </w:r>
      <w:r>
        <w:rPr>
          <w:lang w:val="en-US"/>
        </w:rPr>
        <w:t>(translation to German is welcomed);</w:t>
      </w:r>
    </w:p>
    <w:p w:rsidR="00EB3F1D" w:rsidRDefault="00EB3F1D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forget to add a section “Content”;</w:t>
      </w:r>
    </w:p>
    <w:p w:rsidR="00EB3F1D" w:rsidRDefault="00EB3F1D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shouldn’t copy and paste original task, you can just describe in a few words your system and its main goal(not more than 1 </w:t>
      </w:r>
      <w:r w:rsidRPr="0087105B">
        <w:rPr>
          <w:lang w:val="en-US"/>
        </w:rPr>
        <w:t>paragraph</w:t>
      </w:r>
      <w:r>
        <w:rPr>
          <w:lang w:val="en-US"/>
        </w:rPr>
        <w:t>);</w:t>
      </w:r>
    </w:p>
    <w:p w:rsidR="00EB3F1D" w:rsidRDefault="00EB3F1D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list of used technologies and frameworks;</w:t>
      </w:r>
    </w:p>
    <w:p w:rsidR="00EB3F1D" w:rsidRDefault="00EB3F1D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additional implemented features that are not in the main task (your features);</w:t>
      </w:r>
    </w:p>
    <w:p w:rsidR="00EB3F1D" w:rsidRDefault="00EB3F1D" w:rsidP="00871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the scheme of database with description of tables and their relations;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your </w:t>
      </w:r>
      <w:r w:rsidRPr="00FA5541">
        <w:rPr>
          <w:lang w:val="en-US"/>
        </w:rPr>
        <w:t>explication</w:t>
      </w:r>
      <w:r>
        <w:rPr>
          <w:lang w:val="en-US"/>
        </w:rPr>
        <w:t xml:space="preserve"> and implementation of the model from the task(for example, do you have routes from point A to point B? What is it? What is a timetable? What is a basket?...)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modules in the application and their interaction.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UI: filters, do you have a template or common parts, give names of mail pages in the code, css, used library…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level of business logic(services, how are they called, the list of service names with “short” description);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your entities, dao, how do you handle transactions;</w:t>
      </w:r>
    </w:p>
    <w:p w:rsidR="00EB3F1D" w:rsidRPr="00145E42" w:rsidRDefault="00EB3F1D" w:rsidP="00145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 screenshots of the application(main pages);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Junit tests: their names and what they test;</w:t>
      </w:r>
    </w:p>
    <w:p w:rsidR="00EB3F1D" w:rsidRDefault="00EB3F1D" w:rsidP="00145E42">
      <w:pPr>
        <w:pStyle w:val="ListParagraph"/>
        <w:rPr>
          <w:lang w:val="en-US"/>
        </w:rPr>
      </w:pPr>
      <w:r>
        <w:rPr>
          <w:lang w:val="en-US"/>
        </w:rPr>
        <w:t>--------------------------------------</w:t>
      </w:r>
    </w:p>
    <w:p w:rsidR="00EB3F1D" w:rsidRPr="00145E42" w:rsidRDefault="00EB3F1D" w:rsidP="00145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your application built and deployed?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the logging configured, give a short example of the log file content;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patterns are used in the application(if they are used), is there any additional mapping, implemented algorithms? Additional util classes or constant list? Is there any security checks?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your text more readable provide use case diagrams, class diagrams, sequence diagrams;</w:t>
      </w:r>
    </w:p>
    <w:p w:rsidR="00EB3F1D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have a statistic about your application/code (for example, from sonar) attach it as well;</w:t>
      </w:r>
    </w:p>
    <w:p w:rsidR="00EB3F1D" w:rsidRPr="0087105B" w:rsidRDefault="00EB3F1D" w:rsidP="00FA55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have any ideas about the improvement of the application or new features to be implemented in the next releases, please describe them too. </w:t>
      </w:r>
    </w:p>
    <w:sectPr w:rsidR="00EB3F1D" w:rsidRPr="0087105B" w:rsidSect="0011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C165D"/>
    <w:multiLevelType w:val="hybridMultilevel"/>
    <w:tmpl w:val="2A6836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2544"/>
    <w:rsid w:val="000531D1"/>
    <w:rsid w:val="00062544"/>
    <w:rsid w:val="0011465E"/>
    <w:rsid w:val="001414F6"/>
    <w:rsid w:val="00145E42"/>
    <w:rsid w:val="0015376A"/>
    <w:rsid w:val="00190C6D"/>
    <w:rsid w:val="00294671"/>
    <w:rsid w:val="00362D99"/>
    <w:rsid w:val="005E227C"/>
    <w:rsid w:val="00650F4D"/>
    <w:rsid w:val="008558FF"/>
    <w:rsid w:val="0087105B"/>
    <w:rsid w:val="008A5F68"/>
    <w:rsid w:val="00BA3AA6"/>
    <w:rsid w:val="00BE512F"/>
    <w:rsid w:val="00D15377"/>
    <w:rsid w:val="00EB3F1D"/>
    <w:rsid w:val="00EB5FEE"/>
    <w:rsid w:val="00FA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65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2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176</TotalTime>
  <Pages>1</Pages>
  <Words>278</Words>
  <Characters>1585</Characters>
  <Application>Microsoft Office Outlook</Application>
  <DocSecurity>0</DocSecurity>
  <Lines>0</Lines>
  <Paragraphs>0</Paragraphs>
  <ScaleCrop>false</ScaleCrop>
  <Company>T-SYSTEMS CIS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Sputai Marina</dc:creator>
  <cp:keywords/>
  <dc:description/>
  <cp:lastModifiedBy>a2</cp:lastModifiedBy>
  <cp:revision>5</cp:revision>
  <dcterms:created xsi:type="dcterms:W3CDTF">2016-03-31T07:36:00Z</dcterms:created>
  <dcterms:modified xsi:type="dcterms:W3CDTF">2019-05-12T13:18:00Z</dcterms:modified>
</cp:coreProperties>
</file>